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D2" w:rsidRDefault="00EF33D2"/>
    <w:p w:rsidR="00EF33D2" w:rsidRDefault="00EF33D2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EF33D2">
        <w:trPr>
          <w:trHeight w:val="1548"/>
        </w:trPr>
        <w:tc>
          <w:tcPr>
            <w:tcW w:w="10143" w:type="dxa"/>
          </w:tcPr>
          <w:p w:rsidR="00EF33D2" w:rsidRPr="00D442EE" w:rsidRDefault="00EF33D2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EF33D2" w:rsidRPr="00A56E7B" w:rsidRDefault="00EF33D2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EF33D2" w:rsidRPr="00A56E7B" w:rsidRDefault="00EF33D2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EF33D2" w:rsidRPr="00A56E7B" w:rsidRDefault="00EF33D2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EF33D2" w:rsidRPr="00A56E7B" w:rsidRDefault="00EF33D2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EF33D2" w:rsidRPr="00A56E7B" w:rsidRDefault="00EF33D2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EF33D2" w:rsidRPr="00D442EE" w:rsidRDefault="00EF33D2" w:rsidP="007F09EC">
            <w:pPr>
              <w:ind w:left="103"/>
            </w:pPr>
          </w:p>
          <w:p w:rsidR="00EF33D2" w:rsidRPr="00D442EE" w:rsidRDefault="00EF33D2" w:rsidP="007F09EC">
            <w:pPr>
              <w:ind w:left="103"/>
            </w:pPr>
          </w:p>
          <w:p w:rsidR="00EF33D2" w:rsidRPr="00B73DFC" w:rsidRDefault="00EF33D2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B73DFC">
              <w:rPr>
                <w:b/>
                <w:bCs/>
                <w:sz w:val="28"/>
                <w:szCs w:val="28"/>
              </w:rPr>
              <w:t>5</w:t>
            </w:r>
          </w:p>
          <w:p w:rsidR="00EF33D2" w:rsidRPr="00D442EE" w:rsidRDefault="00EF33D2" w:rsidP="007F09EC">
            <w:pPr>
              <w:ind w:left="103"/>
            </w:pPr>
          </w:p>
          <w:p w:rsidR="00EF33D2" w:rsidRPr="00D442EE" w:rsidRDefault="00EF33D2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EF33D2" w:rsidRPr="00D442EE" w:rsidRDefault="00EF33D2" w:rsidP="007F09EC">
            <w:pPr>
              <w:ind w:left="103"/>
            </w:pPr>
          </w:p>
          <w:p w:rsidR="00EF33D2" w:rsidRPr="006A155E" w:rsidRDefault="00EF33D2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 xml:space="preserve">. Основные отличия между </w:t>
            </w:r>
            <w:r w:rsidRPr="00C520D5">
              <w:rPr>
                <w:lang w:val="en-US"/>
              </w:rPr>
              <w:t>GPU</w:t>
            </w:r>
            <w:r w:rsidRPr="00C520D5">
              <w:t xml:space="preserve"> и </w:t>
            </w:r>
            <w:r w:rsidRPr="00C520D5">
              <w:rPr>
                <w:lang w:val="en-US"/>
              </w:rPr>
              <w:t>CPU</w:t>
            </w:r>
            <w:r>
              <w:t xml:space="preserve">. </w:t>
            </w:r>
            <w:r w:rsidRPr="00C520D5">
              <w:t>Нити, блоки.</w:t>
            </w:r>
            <w:r w:rsidRPr="00B73DFC">
              <w:t xml:space="preserve"> </w:t>
            </w:r>
            <w:r>
              <w:rPr>
                <w:lang w:val="en-US"/>
              </w:rPr>
              <w:t>Warp</w:t>
            </w:r>
            <w:r w:rsidRPr="00C520D5">
              <w:t>. Встроенные типы и переменные</w:t>
            </w:r>
            <w:r w:rsidRPr="00B73DFC">
              <w:t>.</w:t>
            </w:r>
            <w:bookmarkStart w:id="0" w:name="_GoBack"/>
            <w:bookmarkEnd w:id="0"/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EF33D2" w:rsidRPr="006A155E" w:rsidRDefault="00EF33D2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Модели параллельных вычислений</w:t>
            </w:r>
            <w:r w:rsidRPr="00B73DFC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EF33D2" w:rsidRPr="006A155E" w:rsidRDefault="00EF33D2" w:rsidP="002A35EF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Параллельное вычисление алгоритма обратного распространения</w:t>
            </w:r>
            <w:r w:rsidRPr="00C520D5">
              <w:t xml:space="preserve"> ошибки</w:t>
            </w:r>
            <w:r>
              <w:t xml:space="preserve"> на </w:t>
            </w:r>
            <w:r>
              <w:rPr>
                <w:lang w:val="en-US"/>
              </w:rPr>
              <w:t>GPU</w:t>
            </w:r>
            <w:r w:rsidRPr="00C520D5">
              <w:t xml:space="preserve"> </w:t>
            </w:r>
            <w:r>
              <w:t>при обучении ИНН</w:t>
            </w:r>
            <w:r w:rsidRPr="00B73DFC">
              <w:t>.</w:t>
            </w:r>
            <w:r w:rsidRPr="006A155E">
              <w:rPr>
                <w:color w:val="000000"/>
              </w:rPr>
              <w:t xml:space="preserve"> (максимум 6 баллов)</w:t>
            </w:r>
          </w:p>
          <w:p w:rsidR="00EF33D2" w:rsidRPr="006A155E" w:rsidRDefault="00EF33D2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EF33D2" w:rsidRPr="009D1082" w:rsidRDefault="00EF33D2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EF33D2" w:rsidRDefault="00EF33D2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EF33D2" w:rsidRDefault="00EF33D2"/>
    <w:p w:rsidR="00EF33D2" w:rsidRDefault="00EF33D2"/>
    <w:sectPr w:rsidR="00EF33D2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2A35EF"/>
    <w:rsid w:val="003D7443"/>
    <w:rsid w:val="004659D3"/>
    <w:rsid w:val="006A155E"/>
    <w:rsid w:val="007072B0"/>
    <w:rsid w:val="007F09EC"/>
    <w:rsid w:val="00994868"/>
    <w:rsid w:val="009D1082"/>
    <w:rsid w:val="00A56E7B"/>
    <w:rsid w:val="00AA2BA6"/>
    <w:rsid w:val="00AD3E39"/>
    <w:rsid w:val="00B73DFC"/>
    <w:rsid w:val="00BA0A64"/>
    <w:rsid w:val="00C3512F"/>
    <w:rsid w:val="00C520D5"/>
    <w:rsid w:val="00CE74D9"/>
    <w:rsid w:val="00D442EE"/>
    <w:rsid w:val="00EF33D2"/>
    <w:rsid w:val="00F4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136</Words>
  <Characters>776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9</cp:revision>
  <dcterms:created xsi:type="dcterms:W3CDTF">2019-12-27T06:45:00Z</dcterms:created>
  <dcterms:modified xsi:type="dcterms:W3CDTF">2020-01-08T16:21:00Z</dcterms:modified>
</cp:coreProperties>
</file>