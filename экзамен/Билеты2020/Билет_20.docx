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A6" w:rsidRDefault="00EC2FA6"/>
    <w:p w:rsidR="00EC2FA6" w:rsidRDefault="00EC2FA6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EC2FA6">
        <w:trPr>
          <w:trHeight w:val="1548"/>
        </w:trPr>
        <w:tc>
          <w:tcPr>
            <w:tcW w:w="10143" w:type="dxa"/>
          </w:tcPr>
          <w:p w:rsidR="00EC2FA6" w:rsidRPr="00D442EE" w:rsidRDefault="00EC2FA6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EC2FA6" w:rsidRPr="00A56E7B" w:rsidRDefault="00EC2FA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EC2FA6" w:rsidRPr="00A56E7B" w:rsidRDefault="00EC2FA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EC2FA6" w:rsidRPr="00A56E7B" w:rsidRDefault="00EC2FA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EC2FA6" w:rsidRPr="00A56E7B" w:rsidRDefault="00EC2FA6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EC2FA6" w:rsidRPr="00A56E7B" w:rsidRDefault="00EC2FA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EC2FA6" w:rsidRPr="00D442EE" w:rsidRDefault="00EC2FA6" w:rsidP="007F09EC">
            <w:pPr>
              <w:ind w:left="103"/>
            </w:pPr>
          </w:p>
          <w:p w:rsidR="00EC2FA6" w:rsidRPr="00D442EE" w:rsidRDefault="00EC2FA6" w:rsidP="007F09EC">
            <w:pPr>
              <w:ind w:left="103"/>
            </w:pPr>
          </w:p>
          <w:p w:rsidR="00EC2FA6" w:rsidRPr="00F92717" w:rsidRDefault="00EC2FA6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2</w:t>
            </w:r>
            <w:bookmarkStart w:id="0" w:name="_GoBack"/>
            <w:bookmarkEnd w:id="0"/>
            <w:r w:rsidRPr="00F92717">
              <w:rPr>
                <w:b/>
                <w:bCs/>
                <w:sz w:val="28"/>
                <w:szCs w:val="28"/>
              </w:rPr>
              <w:t>0</w:t>
            </w:r>
          </w:p>
          <w:p w:rsidR="00EC2FA6" w:rsidRPr="00D442EE" w:rsidRDefault="00EC2FA6" w:rsidP="007F09EC">
            <w:pPr>
              <w:ind w:left="103"/>
            </w:pPr>
          </w:p>
          <w:p w:rsidR="00EC2FA6" w:rsidRPr="00D442EE" w:rsidRDefault="00EC2FA6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EC2FA6" w:rsidRPr="00D442EE" w:rsidRDefault="00EC2FA6" w:rsidP="007F09EC">
            <w:pPr>
              <w:ind w:left="103"/>
            </w:pPr>
          </w:p>
          <w:p w:rsidR="00EC2FA6" w:rsidRPr="006A155E" w:rsidRDefault="00EC2FA6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Основные отличия между </w:t>
            </w:r>
            <w:r w:rsidRPr="00C520D5">
              <w:rPr>
                <w:lang w:val="en-US"/>
              </w:rPr>
              <w:t>GPU</w:t>
            </w:r>
            <w:r w:rsidRPr="00C520D5">
              <w:t xml:space="preserve"> и </w:t>
            </w:r>
            <w:r w:rsidRPr="00C520D5">
              <w:rPr>
                <w:lang w:val="en-US"/>
              </w:rPr>
              <w:t>CPU</w:t>
            </w:r>
            <w:r w:rsidRPr="00297827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EC2FA6" w:rsidRPr="006A155E" w:rsidRDefault="00EC2FA6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Мультипроцессорная когерентность кэш памяти.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EC2FA6" w:rsidRPr="006A155E" w:rsidRDefault="00EC2FA6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Реализация сортировки списка с использованием технологии </w:t>
            </w:r>
            <w:r>
              <w:rPr>
                <w:color w:val="000000"/>
                <w:lang w:val="en-US"/>
              </w:rPr>
              <w:t>CUDA</w:t>
            </w:r>
            <w:r w:rsidRPr="006A155E">
              <w:rPr>
                <w:color w:val="000000"/>
              </w:rPr>
              <w:t xml:space="preserve"> (максимум 6 баллов)</w:t>
            </w:r>
            <w:r>
              <w:rPr>
                <w:color w:val="000000"/>
              </w:rPr>
              <w:t>.</w:t>
            </w:r>
          </w:p>
          <w:p w:rsidR="00EC2FA6" w:rsidRPr="006A155E" w:rsidRDefault="00EC2FA6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EC2FA6" w:rsidRPr="009D1082" w:rsidRDefault="00EC2FA6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EC2FA6" w:rsidRDefault="00EC2FA6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EC2FA6" w:rsidRDefault="00EC2FA6"/>
    <w:p w:rsidR="00EC2FA6" w:rsidRDefault="00EC2FA6"/>
    <w:sectPr w:rsidR="00EC2FA6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1052E9"/>
    <w:rsid w:val="00297827"/>
    <w:rsid w:val="002A35EF"/>
    <w:rsid w:val="004659D3"/>
    <w:rsid w:val="006A155E"/>
    <w:rsid w:val="006E03A1"/>
    <w:rsid w:val="007F09EC"/>
    <w:rsid w:val="00893626"/>
    <w:rsid w:val="00994868"/>
    <w:rsid w:val="009A48E7"/>
    <w:rsid w:val="009D1082"/>
    <w:rsid w:val="00A56E7B"/>
    <w:rsid w:val="00A9244A"/>
    <w:rsid w:val="00AA2BA6"/>
    <w:rsid w:val="00C12046"/>
    <w:rsid w:val="00C3512F"/>
    <w:rsid w:val="00C520D5"/>
    <w:rsid w:val="00CC117F"/>
    <w:rsid w:val="00CE74D9"/>
    <w:rsid w:val="00D442EE"/>
    <w:rsid w:val="00EC2FA6"/>
    <w:rsid w:val="00F42044"/>
    <w:rsid w:val="00F82F8A"/>
    <w:rsid w:val="00F9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126</Words>
  <Characters>722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15</cp:revision>
  <dcterms:created xsi:type="dcterms:W3CDTF">2019-12-27T06:45:00Z</dcterms:created>
  <dcterms:modified xsi:type="dcterms:W3CDTF">2020-01-08T16:35:00Z</dcterms:modified>
</cp:coreProperties>
</file>