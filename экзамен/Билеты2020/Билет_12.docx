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4CB" w:rsidRDefault="003924CB"/>
    <w:p w:rsidR="003924CB" w:rsidRDefault="003924CB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3924CB">
        <w:trPr>
          <w:trHeight w:val="1548"/>
        </w:trPr>
        <w:tc>
          <w:tcPr>
            <w:tcW w:w="10143" w:type="dxa"/>
          </w:tcPr>
          <w:p w:rsidR="003924CB" w:rsidRPr="00D442EE" w:rsidRDefault="003924CB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3924CB" w:rsidRPr="00A56E7B" w:rsidRDefault="003924CB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3924CB" w:rsidRPr="00A56E7B" w:rsidRDefault="003924CB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3924CB" w:rsidRPr="00A56E7B" w:rsidRDefault="003924CB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3924CB" w:rsidRPr="00A56E7B" w:rsidRDefault="003924CB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3924CB" w:rsidRPr="00A56E7B" w:rsidRDefault="003924CB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3924CB" w:rsidRPr="00D442EE" w:rsidRDefault="003924CB" w:rsidP="007F09EC">
            <w:pPr>
              <w:ind w:left="103"/>
            </w:pPr>
          </w:p>
          <w:p w:rsidR="003924CB" w:rsidRPr="00D442EE" w:rsidRDefault="003924CB" w:rsidP="007F09EC">
            <w:pPr>
              <w:ind w:left="103"/>
            </w:pPr>
          </w:p>
          <w:p w:rsidR="003924CB" w:rsidRPr="00A52936" w:rsidRDefault="003924CB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F92717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:rsidR="003924CB" w:rsidRPr="00D442EE" w:rsidRDefault="003924CB" w:rsidP="007F09EC">
            <w:pPr>
              <w:ind w:left="103"/>
            </w:pPr>
          </w:p>
          <w:p w:rsidR="003924CB" w:rsidRPr="00D442EE" w:rsidRDefault="003924CB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3924CB" w:rsidRPr="00D442EE" w:rsidRDefault="003924CB" w:rsidP="007F09EC">
            <w:pPr>
              <w:ind w:left="103"/>
            </w:pPr>
          </w:p>
          <w:p w:rsidR="003924CB" w:rsidRPr="006A155E" w:rsidRDefault="003924CB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Распределенная обработка данных. Технология</w:t>
            </w:r>
            <w:r w:rsidRPr="00C520D5">
              <w:t xml:space="preserve"> </w:t>
            </w:r>
            <w:r w:rsidRPr="00C520D5">
              <w:rPr>
                <w:lang w:val="en-US"/>
              </w:rPr>
              <w:t>Map</w:t>
            </w:r>
            <w:r w:rsidRPr="00C520D5">
              <w:t>-</w:t>
            </w:r>
            <w:r w:rsidRPr="00C520D5">
              <w:rPr>
                <w:lang w:val="en-US"/>
              </w:rPr>
              <w:t>Reduce</w:t>
            </w:r>
            <w:r w:rsidRPr="00120DA0">
              <w:t>.</w:t>
            </w:r>
            <w:bookmarkStart w:id="0" w:name="_GoBack"/>
            <w:bookmarkEnd w:id="0"/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3924CB" w:rsidRPr="006A155E" w:rsidRDefault="003924CB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Закон Амдала и его следствия</w:t>
            </w:r>
            <w:r w:rsidRPr="00120DA0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3924CB" w:rsidRPr="006A155E" w:rsidRDefault="003924CB" w:rsidP="00A9244A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Определение 25% и 75% квантилей с использованием технологии </w:t>
            </w:r>
            <w:r>
              <w:rPr>
                <w:color w:val="000000"/>
                <w:lang w:val="en-US"/>
              </w:rPr>
              <w:t>map</w:t>
            </w:r>
            <w:r w:rsidRPr="00A52936"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reduce</w:t>
            </w:r>
            <w:r w:rsidRPr="00120DA0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</w:p>
          <w:p w:rsidR="003924CB" w:rsidRPr="006A155E" w:rsidRDefault="003924CB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3924CB" w:rsidRPr="009D1082" w:rsidRDefault="003924CB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3924CB" w:rsidRDefault="003924CB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3924CB" w:rsidRDefault="003924CB"/>
    <w:p w:rsidR="003924CB" w:rsidRDefault="003924CB"/>
    <w:sectPr w:rsidR="003924CB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D175C"/>
    <w:rsid w:val="00120DA0"/>
    <w:rsid w:val="00236504"/>
    <w:rsid w:val="002A35EF"/>
    <w:rsid w:val="003924CB"/>
    <w:rsid w:val="004659D3"/>
    <w:rsid w:val="006A155E"/>
    <w:rsid w:val="006E03A1"/>
    <w:rsid w:val="007C1C32"/>
    <w:rsid w:val="007F09EC"/>
    <w:rsid w:val="008A44B7"/>
    <w:rsid w:val="008F51FC"/>
    <w:rsid w:val="00994868"/>
    <w:rsid w:val="009D1082"/>
    <w:rsid w:val="00A52936"/>
    <w:rsid w:val="00A56E7B"/>
    <w:rsid w:val="00A9244A"/>
    <w:rsid w:val="00AA2BA6"/>
    <w:rsid w:val="00C3512F"/>
    <w:rsid w:val="00C520D5"/>
    <w:rsid w:val="00CC117F"/>
    <w:rsid w:val="00CE74D9"/>
    <w:rsid w:val="00D442EE"/>
    <w:rsid w:val="00D721EF"/>
    <w:rsid w:val="00F42044"/>
    <w:rsid w:val="00F9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44A"/>
    <w:pPr>
      <w:keepNext/>
      <w:keepLines/>
      <w:spacing w:before="40"/>
      <w:outlineLvl w:val="2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244A"/>
    <w:rPr>
      <w:rFonts w:ascii="Cambria" w:hAnsi="Cambria" w:cs="Cambria"/>
      <w:color w:val="243F60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75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1</Pages>
  <Words>126</Words>
  <Characters>721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17</cp:revision>
  <dcterms:created xsi:type="dcterms:W3CDTF">2019-12-27T06:45:00Z</dcterms:created>
  <dcterms:modified xsi:type="dcterms:W3CDTF">2020-01-08T16:30:00Z</dcterms:modified>
</cp:coreProperties>
</file>