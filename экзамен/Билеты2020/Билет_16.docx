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58" w:rsidRDefault="00732258"/>
    <w:p w:rsidR="00732258" w:rsidRDefault="00732258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732258">
        <w:trPr>
          <w:trHeight w:val="1548"/>
        </w:trPr>
        <w:tc>
          <w:tcPr>
            <w:tcW w:w="10143" w:type="dxa"/>
          </w:tcPr>
          <w:p w:rsidR="00732258" w:rsidRPr="00D442EE" w:rsidRDefault="00732258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732258" w:rsidRPr="00A56E7B" w:rsidRDefault="00732258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732258" w:rsidRPr="00A56E7B" w:rsidRDefault="00732258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732258" w:rsidRPr="00A56E7B" w:rsidRDefault="00732258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732258" w:rsidRPr="00A56E7B" w:rsidRDefault="00732258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732258" w:rsidRPr="00A56E7B" w:rsidRDefault="00732258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732258" w:rsidRPr="00D442EE" w:rsidRDefault="00732258" w:rsidP="007F09EC">
            <w:pPr>
              <w:ind w:left="103"/>
            </w:pPr>
          </w:p>
          <w:p w:rsidR="00732258" w:rsidRPr="00D442EE" w:rsidRDefault="00732258" w:rsidP="007F09EC">
            <w:pPr>
              <w:ind w:left="103"/>
            </w:pPr>
          </w:p>
          <w:p w:rsidR="00732258" w:rsidRPr="000D175C" w:rsidRDefault="00732258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Pr="00ED480D">
              <w:rPr>
                <w:b/>
                <w:bCs/>
                <w:sz w:val="28"/>
                <w:szCs w:val="28"/>
              </w:rPr>
              <w:t>1</w:t>
            </w:r>
            <w:r w:rsidRPr="002A76FC">
              <w:rPr>
                <w:b/>
                <w:bCs/>
                <w:sz w:val="28"/>
                <w:szCs w:val="28"/>
              </w:rPr>
              <w:t>6</w:t>
            </w:r>
          </w:p>
          <w:p w:rsidR="00732258" w:rsidRPr="00D442EE" w:rsidRDefault="00732258" w:rsidP="007F09EC">
            <w:pPr>
              <w:ind w:left="103"/>
            </w:pPr>
          </w:p>
          <w:p w:rsidR="00732258" w:rsidRPr="00D442EE" w:rsidRDefault="00732258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732258" w:rsidRPr="00D442EE" w:rsidRDefault="00732258" w:rsidP="007F09EC">
            <w:pPr>
              <w:ind w:left="103"/>
            </w:pPr>
          </w:p>
          <w:p w:rsidR="00732258" w:rsidRPr="006A155E" w:rsidRDefault="00732258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 w:rsidRPr="00C520D5">
              <w:t xml:space="preserve">Архитектура </w:t>
            </w:r>
            <w:r w:rsidRPr="00C520D5">
              <w:rPr>
                <w:lang w:val="en-US"/>
              </w:rPr>
              <w:t>GPU</w:t>
            </w:r>
            <w:r w:rsidRPr="00C520D5">
              <w:t xml:space="preserve">. Основные отличия между </w:t>
            </w:r>
            <w:r w:rsidRPr="00C520D5">
              <w:rPr>
                <w:lang w:val="en-US"/>
              </w:rPr>
              <w:t>GPU</w:t>
            </w:r>
            <w:r w:rsidRPr="00C520D5">
              <w:t xml:space="preserve"> и </w:t>
            </w:r>
            <w:r w:rsidRPr="00C520D5">
              <w:rPr>
                <w:lang w:val="en-US"/>
              </w:rPr>
              <w:t>CPU</w:t>
            </w:r>
            <w:r w:rsidRPr="00C520D5">
              <w:t xml:space="preserve">. Оптимизация </w:t>
            </w:r>
            <w:r w:rsidRPr="00C520D5">
              <w:rPr>
                <w:lang w:val="en-US"/>
              </w:rPr>
              <w:t>CUDA</w:t>
            </w:r>
            <w:r w:rsidRPr="00C520D5">
              <w:t xml:space="preserve"> программ</w:t>
            </w:r>
            <w:r w:rsidRPr="00CB4459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</w:p>
          <w:p w:rsidR="00732258" w:rsidRPr="006A155E" w:rsidRDefault="00732258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Классификация архитектур кластерных систем. Топологии кластеров. Требования к аппаратному обеспечению кластеров</w:t>
            </w:r>
            <w:bookmarkStart w:id="0" w:name="_GoBack"/>
            <w:bookmarkEnd w:id="0"/>
            <w:r w:rsidRPr="00CB4459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</w:t>
            </w:r>
            <w:r w:rsidRPr="006A155E">
              <w:rPr>
                <w:color w:val="000000"/>
              </w:rPr>
              <w:t xml:space="preserve"> баллов)</w:t>
            </w:r>
          </w:p>
          <w:p w:rsidR="00732258" w:rsidRPr="006A155E" w:rsidRDefault="00732258" w:rsidP="002A35EF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Реализации решения СЛАУ методом простой итерации на </w:t>
            </w:r>
            <w:r>
              <w:rPr>
                <w:color w:val="000000"/>
                <w:lang w:val="en-US"/>
              </w:rPr>
              <w:t>GPU</w:t>
            </w:r>
            <w:r w:rsidRPr="00CB4459">
              <w:rPr>
                <w:color w:val="000000"/>
              </w:rPr>
              <w:t>.</w:t>
            </w:r>
            <w:r w:rsidRPr="000D175C">
              <w:rPr>
                <w:color w:val="000000"/>
              </w:rPr>
              <w:t xml:space="preserve"> </w:t>
            </w:r>
            <w:r w:rsidRPr="006A155E">
              <w:rPr>
                <w:color w:val="000000"/>
              </w:rPr>
              <w:t>(максимум 6 баллов)</w:t>
            </w:r>
          </w:p>
          <w:p w:rsidR="00732258" w:rsidRPr="006A155E" w:rsidRDefault="00732258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732258" w:rsidRPr="009D1082" w:rsidRDefault="00732258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732258" w:rsidRDefault="00732258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732258" w:rsidRDefault="00732258"/>
    <w:p w:rsidR="00732258" w:rsidRDefault="00732258"/>
    <w:sectPr w:rsidR="00732258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6170A"/>
    <w:rsid w:val="000D175C"/>
    <w:rsid w:val="00286A46"/>
    <w:rsid w:val="002A2DFC"/>
    <w:rsid w:val="002A35EF"/>
    <w:rsid w:val="002A76FC"/>
    <w:rsid w:val="004659D3"/>
    <w:rsid w:val="006A155E"/>
    <w:rsid w:val="00732258"/>
    <w:rsid w:val="007B2FEF"/>
    <w:rsid w:val="007F09EC"/>
    <w:rsid w:val="00994868"/>
    <w:rsid w:val="009D1082"/>
    <w:rsid w:val="00A56E7B"/>
    <w:rsid w:val="00AA2BA6"/>
    <w:rsid w:val="00C3512F"/>
    <w:rsid w:val="00C520D5"/>
    <w:rsid w:val="00CB4459"/>
    <w:rsid w:val="00CE74D9"/>
    <w:rsid w:val="00D442EE"/>
    <w:rsid w:val="00ED480D"/>
    <w:rsid w:val="00F4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139</Words>
  <Characters>798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12</cp:revision>
  <dcterms:created xsi:type="dcterms:W3CDTF">2019-12-27T06:45:00Z</dcterms:created>
  <dcterms:modified xsi:type="dcterms:W3CDTF">2020-01-08T16:32:00Z</dcterms:modified>
</cp:coreProperties>
</file>