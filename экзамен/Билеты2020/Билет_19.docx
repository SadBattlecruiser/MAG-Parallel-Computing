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948" w:rsidRDefault="00B35948"/>
    <w:p w:rsidR="00B35948" w:rsidRDefault="00B35948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B35948">
        <w:trPr>
          <w:trHeight w:val="1548"/>
        </w:trPr>
        <w:tc>
          <w:tcPr>
            <w:tcW w:w="10143" w:type="dxa"/>
          </w:tcPr>
          <w:p w:rsidR="00B35948" w:rsidRPr="00D442EE" w:rsidRDefault="00B35948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B35948" w:rsidRPr="00A56E7B" w:rsidRDefault="00B3594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35948" w:rsidRPr="00A56E7B" w:rsidRDefault="00B3594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35948" w:rsidRPr="00A56E7B" w:rsidRDefault="00B3594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B35948" w:rsidRPr="00A56E7B" w:rsidRDefault="00B35948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B35948" w:rsidRPr="00A56E7B" w:rsidRDefault="00B35948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B35948" w:rsidRPr="00D442EE" w:rsidRDefault="00B35948" w:rsidP="007F09EC">
            <w:pPr>
              <w:ind w:left="103"/>
            </w:pPr>
          </w:p>
          <w:p w:rsidR="00B35948" w:rsidRPr="00D442EE" w:rsidRDefault="00B35948" w:rsidP="007F09EC">
            <w:pPr>
              <w:ind w:left="103"/>
            </w:pPr>
          </w:p>
          <w:p w:rsidR="00B35948" w:rsidRPr="000D175C" w:rsidRDefault="00B35948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214DFE"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9</w:t>
            </w:r>
          </w:p>
          <w:p w:rsidR="00B35948" w:rsidRPr="00D442EE" w:rsidRDefault="00B35948" w:rsidP="007F09EC">
            <w:pPr>
              <w:ind w:left="103"/>
            </w:pPr>
          </w:p>
          <w:p w:rsidR="00B35948" w:rsidRPr="00D442EE" w:rsidRDefault="00B35948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B35948" w:rsidRPr="00D442EE" w:rsidRDefault="00B35948" w:rsidP="007F09EC">
            <w:pPr>
              <w:ind w:left="103"/>
            </w:pPr>
          </w:p>
          <w:p w:rsidR="00B35948" w:rsidRPr="006A155E" w:rsidRDefault="00B35948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Распределенные системы: основные понятия и проблемы организации</w:t>
            </w:r>
            <w:r w:rsidRPr="00766627">
              <w:t>.</w:t>
            </w:r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B35948" w:rsidRPr="006A155E" w:rsidRDefault="00B35948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Закон Амдала и его следствия</w:t>
            </w:r>
            <w:r w:rsidRPr="00766627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</w:t>
            </w:r>
            <w:r w:rsidRPr="006A155E">
              <w:rPr>
                <w:color w:val="000000"/>
              </w:rPr>
              <w:t xml:space="preserve"> баллов)</w:t>
            </w:r>
          </w:p>
          <w:p w:rsidR="00B35948" w:rsidRPr="006A155E" w:rsidRDefault="00B35948" w:rsidP="00A9244A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Поиск среднего и медианы с использованием технологии </w:t>
            </w:r>
            <w:r>
              <w:rPr>
                <w:color w:val="000000"/>
                <w:lang w:val="en-US"/>
              </w:rPr>
              <w:t>map</w:t>
            </w:r>
            <w:r w:rsidRPr="00CC117F">
              <w:rPr>
                <w:color w:val="000000"/>
              </w:rPr>
              <w:t>-</w:t>
            </w:r>
            <w:r>
              <w:rPr>
                <w:color w:val="000000"/>
                <w:lang w:val="en-US"/>
              </w:rPr>
              <w:t>reduce</w:t>
            </w:r>
            <w:r w:rsidRPr="00CC117F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  <w:r>
              <w:rPr>
                <w:color w:val="000000"/>
              </w:rPr>
              <w:t>.</w:t>
            </w:r>
            <w:bookmarkStart w:id="0" w:name="_GoBack"/>
            <w:bookmarkEnd w:id="0"/>
          </w:p>
          <w:p w:rsidR="00B35948" w:rsidRPr="006A155E" w:rsidRDefault="00B35948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B35948" w:rsidRPr="009D1082" w:rsidRDefault="00B35948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B35948" w:rsidRDefault="00B35948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B35948" w:rsidRDefault="00B35948"/>
    <w:p w:rsidR="00B35948" w:rsidRDefault="00B35948"/>
    <w:sectPr w:rsidR="00B35948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80FE1"/>
    <w:rsid w:val="000D175C"/>
    <w:rsid w:val="00103163"/>
    <w:rsid w:val="001D5877"/>
    <w:rsid w:val="00214DFE"/>
    <w:rsid w:val="002A35EF"/>
    <w:rsid w:val="004659D3"/>
    <w:rsid w:val="006A155E"/>
    <w:rsid w:val="006E03A1"/>
    <w:rsid w:val="00766627"/>
    <w:rsid w:val="007F09EC"/>
    <w:rsid w:val="00994868"/>
    <w:rsid w:val="009D1082"/>
    <w:rsid w:val="00A56E7B"/>
    <w:rsid w:val="00A9244A"/>
    <w:rsid w:val="00AA2BA6"/>
    <w:rsid w:val="00B35948"/>
    <w:rsid w:val="00B86EF9"/>
    <w:rsid w:val="00C3512F"/>
    <w:rsid w:val="00CC117F"/>
    <w:rsid w:val="00CE74D9"/>
    <w:rsid w:val="00D442EE"/>
    <w:rsid w:val="00F4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9244A"/>
    <w:pPr>
      <w:keepNext/>
      <w:keepLines/>
      <w:spacing w:before="40"/>
      <w:outlineLvl w:val="2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9244A"/>
    <w:rPr>
      <w:rFonts w:ascii="Cambria" w:hAnsi="Cambria" w:cs="Cambria"/>
      <w:color w:val="243F60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074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126</Words>
  <Characters>723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14</cp:revision>
  <dcterms:created xsi:type="dcterms:W3CDTF">2019-12-27T06:45:00Z</dcterms:created>
  <dcterms:modified xsi:type="dcterms:W3CDTF">2020-01-08T16:34:00Z</dcterms:modified>
</cp:coreProperties>
</file>