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46" w:rsidRDefault="007B7446"/>
    <w:p w:rsidR="007B7446" w:rsidRDefault="007B7446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7B7446">
        <w:trPr>
          <w:trHeight w:val="1548"/>
        </w:trPr>
        <w:tc>
          <w:tcPr>
            <w:tcW w:w="10143" w:type="dxa"/>
          </w:tcPr>
          <w:p w:rsidR="007B7446" w:rsidRPr="00D442EE" w:rsidRDefault="007B7446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7B7446" w:rsidRPr="00A56E7B" w:rsidRDefault="007B7446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7B7446" w:rsidRPr="00A56E7B" w:rsidRDefault="007B7446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7B7446" w:rsidRPr="00A56E7B" w:rsidRDefault="007B7446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7B7446" w:rsidRPr="00A56E7B" w:rsidRDefault="007B7446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7B7446" w:rsidRPr="00A56E7B" w:rsidRDefault="007B7446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7B7446" w:rsidRPr="00D442EE" w:rsidRDefault="007B7446" w:rsidP="007F09EC">
            <w:pPr>
              <w:ind w:left="103"/>
            </w:pPr>
          </w:p>
          <w:p w:rsidR="007B7446" w:rsidRPr="00D442EE" w:rsidRDefault="007B7446" w:rsidP="007F09EC">
            <w:pPr>
              <w:ind w:left="103"/>
            </w:pPr>
          </w:p>
          <w:p w:rsidR="007B7446" w:rsidRPr="002D6746" w:rsidRDefault="007B7446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ЭКЗАМЕНАЦИОННЫЙ БИЛЕТ №  1</w:t>
            </w:r>
          </w:p>
          <w:p w:rsidR="007B7446" w:rsidRPr="00D442EE" w:rsidRDefault="007B7446" w:rsidP="007F09EC">
            <w:pPr>
              <w:ind w:left="103"/>
            </w:pPr>
          </w:p>
          <w:p w:rsidR="007B7446" w:rsidRPr="00D442EE" w:rsidRDefault="007B7446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7B7446" w:rsidRPr="00D442EE" w:rsidRDefault="007B7446" w:rsidP="007F09EC">
            <w:pPr>
              <w:ind w:left="103"/>
            </w:pPr>
          </w:p>
          <w:p w:rsidR="007B7446" w:rsidRPr="006A155E" w:rsidRDefault="007B7446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Распределенные системы: основные понятия и проблемы организации</w:t>
            </w:r>
            <w:r w:rsidRPr="00DA1D19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7B7446" w:rsidRPr="006A155E" w:rsidRDefault="007B7446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C520D5">
              <w:t xml:space="preserve">Архитектура </w:t>
            </w:r>
            <w:r w:rsidRPr="00C520D5">
              <w:rPr>
                <w:lang w:val="en-US"/>
              </w:rPr>
              <w:t>GPU</w:t>
            </w:r>
            <w:r w:rsidRPr="00C520D5">
              <w:t>. Атомарные операции. Типы памяти</w:t>
            </w:r>
            <w:r w:rsidRPr="00DA1D19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  <w:bookmarkStart w:id="0" w:name="_GoBack"/>
            <w:bookmarkEnd w:id="0"/>
          </w:p>
          <w:p w:rsidR="007B7446" w:rsidRPr="006A155E" w:rsidRDefault="007B7446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Операция перемножения матриц с использованием технологии </w:t>
            </w:r>
            <w:r>
              <w:rPr>
                <w:color w:val="000000"/>
                <w:lang w:val="en-US"/>
              </w:rPr>
              <w:t>map</w:t>
            </w:r>
            <w:r w:rsidRPr="00AA2BA6"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reduce</w:t>
            </w:r>
            <w:r>
              <w:rPr>
                <w:color w:val="000000"/>
              </w:rPr>
              <w:t xml:space="preserve">. </w:t>
            </w:r>
            <w:r w:rsidRPr="006A155E">
              <w:rPr>
                <w:color w:val="000000"/>
              </w:rPr>
              <w:t>(максимум 6 баллов)</w:t>
            </w:r>
          </w:p>
          <w:p w:rsidR="007B7446" w:rsidRPr="006A155E" w:rsidRDefault="007B7446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7B7446" w:rsidRPr="009D1082" w:rsidRDefault="007B7446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 xml:space="preserve">Билет рассмотрен и утвержден на заседании кафедры    « </w:t>
            </w:r>
            <w:r>
              <w:rPr>
                <w:sz w:val="22"/>
                <w:szCs w:val="22"/>
              </w:rPr>
              <w:t xml:space="preserve">25 декабря »     </w:t>
            </w:r>
            <w:r w:rsidRPr="00D442EE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9</w:t>
            </w:r>
            <w:r w:rsidRPr="00D442EE">
              <w:rPr>
                <w:sz w:val="22"/>
                <w:szCs w:val="22"/>
              </w:rPr>
              <w:t xml:space="preserve">  г.</w:t>
            </w:r>
          </w:p>
          <w:p w:rsidR="007B7446" w:rsidRDefault="007B7446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7B7446" w:rsidRDefault="007B7446"/>
    <w:p w:rsidR="007B7446" w:rsidRDefault="007B7446"/>
    <w:sectPr w:rsidR="007B7446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2D6746"/>
    <w:rsid w:val="004659D3"/>
    <w:rsid w:val="006A155E"/>
    <w:rsid w:val="007B7446"/>
    <w:rsid w:val="007F09EC"/>
    <w:rsid w:val="008231A3"/>
    <w:rsid w:val="009D1082"/>
    <w:rsid w:val="00A04AB9"/>
    <w:rsid w:val="00A56E7B"/>
    <w:rsid w:val="00AA2BA6"/>
    <w:rsid w:val="00B875A7"/>
    <w:rsid w:val="00C33BA7"/>
    <w:rsid w:val="00C520D5"/>
    <w:rsid w:val="00CE74D9"/>
    <w:rsid w:val="00D442EE"/>
    <w:rsid w:val="00DA1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130</Words>
  <Characters>744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5</cp:revision>
  <dcterms:created xsi:type="dcterms:W3CDTF">2019-12-27T06:45:00Z</dcterms:created>
  <dcterms:modified xsi:type="dcterms:W3CDTF">2020-01-08T16:19:00Z</dcterms:modified>
</cp:coreProperties>
</file>