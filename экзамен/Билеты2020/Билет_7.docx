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85" w:rsidRDefault="00B94D85"/>
    <w:p w:rsidR="00B94D85" w:rsidRDefault="00B94D85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B94D85">
        <w:trPr>
          <w:trHeight w:val="1548"/>
        </w:trPr>
        <w:tc>
          <w:tcPr>
            <w:tcW w:w="10143" w:type="dxa"/>
          </w:tcPr>
          <w:p w:rsidR="00B94D85" w:rsidRPr="00D442EE" w:rsidRDefault="00B94D85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B94D85" w:rsidRPr="00A56E7B" w:rsidRDefault="00B94D85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94D85" w:rsidRPr="00A56E7B" w:rsidRDefault="00B94D85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94D85" w:rsidRPr="00A56E7B" w:rsidRDefault="00B94D85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B94D85" w:rsidRPr="00A56E7B" w:rsidRDefault="00B94D85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B94D85" w:rsidRPr="00A56E7B" w:rsidRDefault="00B94D85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B94D85" w:rsidRPr="00D442EE" w:rsidRDefault="00B94D85" w:rsidP="007F09EC">
            <w:pPr>
              <w:ind w:left="103"/>
            </w:pPr>
          </w:p>
          <w:p w:rsidR="00B94D85" w:rsidRPr="00D442EE" w:rsidRDefault="00B94D85" w:rsidP="007F09EC">
            <w:pPr>
              <w:ind w:left="103"/>
            </w:pPr>
          </w:p>
          <w:p w:rsidR="00B94D85" w:rsidRPr="000D175C" w:rsidRDefault="00B94D85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ЭКЗАМЕНАЦИОННЫЙ БИЛЕТ № 7</w:t>
            </w:r>
          </w:p>
          <w:p w:rsidR="00B94D85" w:rsidRPr="00D442EE" w:rsidRDefault="00B94D85" w:rsidP="007F09EC">
            <w:pPr>
              <w:ind w:left="103"/>
            </w:pPr>
          </w:p>
          <w:p w:rsidR="00B94D85" w:rsidRPr="00D442EE" w:rsidRDefault="00B94D85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B94D85" w:rsidRPr="00D442EE" w:rsidRDefault="00B94D85" w:rsidP="007F09EC">
            <w:pPr>
              <w:ind w:left="103"/>
            </w:pPr>
          </w:p>
          <w:p w:rsidR="00B94D85" w:rsidRPr="006A155E" w:rsidRDefault="00B94D85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 xml:space="preserve">. Атомарные операции. Типы памяти. Оптимизация </w:t>
            </w:r>
            <w:r w:rsidRPr="00C520D5">
              <w:rPr>
                <w:lang w:val="en-US"/>
              </w:rPr>
              <w:t>CUDA</w:t>
            </w:r>
            <w:r w:rsidRPr="00C520D5">
              <w:t xml:space="preserve"> программ</w:t>
            </w:r>
            <w:r w:rsidRPr="00BF47E0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B94D85" w:rsidRPr="006A155E" w:rsidRDefault="00B94D85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Классификация параллельных вычислительных систем (классификация Флинна)</w:t>
            </w:r>
            <w:r w:rsidRPr="00BF47E0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B94D85" w:rsidRPr="006A155E" w:rsidRDefault="00B94D85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A9244A">
              <w:rPr>
                <w:color w:val="000000"/>
              </w:rPr>
              <w:t xml:space="preserve">Решение СЛАУ методом Гаусса </w:t>
            </w:r>
            <w:r>
              <w:rPr>
                <w:color w:val="000000"/>
              </w:rPr>
              <w:t xml:space="preserve">на </w:t>
            </w:r>
            <w:r>
              <w:rPr>
                <w:color w:val="000000"/>
                <w:lang w:val="en-US"/>
              </w:rPr>
              <w:t>GPU</w:t>
            </w:r>
            <w:r>
              <w:rPr>
                <w:color w:val="000000"/>
              </w:rPr>
              <w:t>. Оценка эффективности</w:t>
            </w:r>
            <w:r w:rsidRPr="00BF47E0">
              <w:rPr>
                <w:color w:val="000000"/>
              </w:rPr>
              <w:t>.</w:t>
            </w:r>
            <w:bookmarkStart w:id="0" w:name="_GoBack"/>
            <w:bookmarkEnd w:id="0"/>
            <w:r w:rsidRPr="000D175C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</w:p>
          <w:p w:rsidR="00B94D85" w:rsidRPr="006A155E" w:rsidRDefault="00B94D85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B94D85" w:rsidRPr="009D1082" w:rsidRDefault="00B94D85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B94D85" w:rsidRDefault="00B94D85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B94D85" w:rsidRDefault="00B94D85"/>
    <w:p w:rsidR="00B94D85" w:rsidRDefault="00B94D85"/>
    <w:sectPr w:rsidR="00B94D85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D175C"/>
    <w:rsid w:val="002366A6"/>
    <w:rsid w:val="002A35EF"/>
    <w:rsid w:val="00315F63"/>
    <w:rsid w:val="004659D3"/>
    <w:rsid w:val="006A155E"/>
    <w:rsid w:val="007F09EC"/>
    <w:rsid w:val="00994868"/>
    <w:rsid w:val="009D1082"/>
    <w:rsid w:val="00A56E7B"/>
    <w:rsid w:val="00A9244A"/>
    <w:rsid w:val="00AA2BA6"/>
    <w:rsid w:val="00B94D85"/>
    <w:rsid w:val="00BF47E0"/>
    <w:rsid w:val="00C3512F"/>
    <w:rsid w:val="00C520D5"/>
    <w:rsid w:val="00CE74D9"/>
    <w:rsid w:val="00D442EE"/>
    <w:rsid w:val="00F42044"/>
    <w:rsid w:val="00F52D14"/>
    <w:rsid w:val="00FD6502"/>
    <w:rsid w:val="00FE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5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133</Words>
  <Characters>763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12</cp:revision>
  <dcterms:created xsi:type="dcterms:W3CDTF">2019-12-27T06:45:00Z</dcterms:created>
  <dcterms:modified xsi:type="dcterms:W3CDTF">2020-01-08T16:22:00Z</dcterms:modified>
</cp:coreProperties>
</file>